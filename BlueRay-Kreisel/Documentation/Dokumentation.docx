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cs="Arial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Pr="00957854" w:rsidRDefault="00422AC5">
          <w:pPr>
            <w:rPr>
              <w:rFonts w:cs="Arial"/>
            </w:rPr>
          </w:pPr>
        </w:p>
        <w:p w:rsidR="00422AC5" w:rsidRPr="00957854" w:rsidRDefault="000B5862">
          <w:pPr>
            <w:rPr>
              <w:rFonts w:cs="Arial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2870835</wp:posOffset>
                </wp:positionV>
                <wp:extent cx="3676650" cy="3676650"/>
                <wp:effectExtent l="0" t="0" r="0" b="0"/>
                <wp:wrapTight wrapText="bothSides">
                  <wp:wrapPolygon edited="0">
                    <wp:start x="0" y="0"/>
                    <wp:lineTo x="0" y="21488"/>
                    <wp:lineTo x="21488" y="21488"/>
                    <wp:lineTo x="21488" y="0"/>
                    <wp:lineTo x="0" y="0"/>
                  </wp:wrapPolygon>
                </wp:wrapTight>
                <wp:docPr id="3" name="Grafik 3" descr="Bildergebnis für blur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ildergebnis für blura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6650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9701A" w:rsidRPr="00957854"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148C7D0E" wp14:editId="6CA63A6E">
                    <wp:simplePos x="0" y="0"/>
                    <wp:positionH relativeFrom="column">
                      <wp:posOffset>3876675</wp:posOffset>
                    </wp:positionH>
                    <wp:positionV relativeFrom="paragraph">
                      <wp:posOffset>7280910</wp:posOffset>
                    </wp:positionV>
                    <wp:extent cx="2314575" cy="9144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701A" w:rsidRPr="0019701A" w:rsidRDefault="0019701A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b/>
                                  </w:rPr>
                                </w:pPr>
                                <w:r w:rsidRPr="0019701A">
                                  <w:rPr>
                                    <w:rFonts w:cs="Arial"/>
                                    <w:b/>
                                  </w:rPr>
                                  <w:t>Eckardt, Marco</w:t>
                                </w:r>
                              </w:p>
                              <w:p w:rsidR="00684D92" w:rsidRDefault="00684D92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</w:rPr>
                                </w:pPr>
                              </w:p>
                              <w:p w:rsidR="0019701A" w:rsidRPr="0019701A" w:rsidRDefault="0019701A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b/>
                                  </w:rPr>
                                </w:pPr>
                                <w:r w:rsidRPr="0019701A">
                                  <w:rPr>
                                    <w:rFonts w:cs="Arial"/>
                                    <w:b/>
                                  </w:rPr>
                                  <w:t>Wagner, Christoph</w:t>
                                </w:r>
                              </w:p>
                              <w:p w:rsidR="0019701A" w:rsidRPr="0019701A" w:rsidRDefault="0019701A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</w:rPr>
                                </w:pPr>
                              </w:p>
                              <w:p w:rsidR="00C41631" w:rsidRPr="0019701A" w:rsidRDefault="00C41631" w:rsidP="0019701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</w:rPr>
                                </w:pPr>
                                <w:r w:rsidRPr="0019701A">
                                  <w:rPr>
                                    <w:rFonts w:cs="Arial"/>
                                  </w:rPr>
                                  <w:br/>
                                </w:r>
                                <w:r w:rsidR="0019701A" w:rsidRPr="0019701A">
                                  <w:rPr>
                                    <w:rFonts w:cs="Arial"/>
                                  </w:rPr>
                                  <w:t>05. März 2017</w:t>
                                </w:r>
                                <w:r w:rsidRPr="0019701A">
                                  <w:rPr>
                                    <w:rFonts w:cs="Aria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8C7D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05.25pt;margin-top:573.3pt;width:182.25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" stroked="f">
                    <v:textbox>
                      <w:txbxContent>
                        <w:p w:rsidR="0019701A" w:rsidRPr="0019701A" w:rsidRDefault="0019701A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b/>
                            </w:rPr>
                          </w:pPr>
                          <w:r w:rsidRPr="0019701A">
                            <w:rPr>
                              <w:rFonts w:cs="Arial"/>
                              <w:b/>
                            </w:rPr>
                            <w:t>Eckardt, Marco</w:t>
                          </w:r>
                        </w:p>
                        <w:p w:rsidR="00684D92" w:rsidRDefault="00684D92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</w:rPr>
                          </w:pPr>
                        </w:p>
                        <w:p w:rsidR="0019701A" w:rsidRPr="0019701A" w:rsidRDefault="0019701A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b/>
                            </w:rPr>
                          </w:pPr>
                          <w:r w:rsidRPr="0019701A">
                            <w:rPr>
                              <w:rFonts w:cs="Arial"/>
                              <w:b/>
                            </w:rPr>
                            <w:t>Wagner, Christoph</w:t>
                          </w:r>
                        </w:p>
                        <w:p w:rsidR="0019701A" w:rsidRPr="0019701A" w:rsidRDefault="0019701A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</w:rPr>
                          </w:pPr>
                        </w:p>
                        <w:p w:rsidR="00C41631" w:rsidRPr="0019701A" w:rsidRDefault="00C41631" w:rsidP="0019701A">
                          <w:pPr>
                            <w:spacing w:line="240" w:lineRule="auto"/>
                            <w:jc w:val="right"/>
                            <w:rPr>
                              <w:rFonts w:cs="Arial"/>
                            </w:rPr>
                          </w:pPr>
                          <w:r w:rsidRPr="0019701A">
                            <w:rPr>
                              <w:rFonts w:cs="Arial"/>
                            </w:rPr>
                            <w:br/>
                          </w:r>
                          <w:r w:rsidR="0019701A" w:rsidRPr="0019701A">
                            <w:rPr>
                              <w:rFonts w:cs="Arial"/>
                            </w:rPr>
                            <w:t>05. März 2017</w:t>
                          </w:r>
                          <w:r w:rsidRPr="0019701A">
                            <w:rPr>
                              <w:rFonts w:cs="Arial"/>
                            </w:rP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15EC0" w:rsidRPr="00957854"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0" allowOverlap="1" wp14:anchorId="401C7E94" wp14:editId="2030CDE8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rgbClr val="0095D5"/>
                            </a:solidFill>
                            <a:ln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19701A" w:rsidRDefault="0019701A">
                                <w:pPr>
                                  <w:pStyle w:val="KeinLeerraum"/>
                                  <w:jc w:val="right"/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 w:rsidRPr="0019701A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  <w:t>Blu</w:t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  <w:t>-r</w:t>
                                </w:r>
                                <w:r w:rsidRPr="0019701A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72"/>
                                    <w:szCs w:val="72"/>
                                    <w:lang w:val="de-DE"/>
                                  </w:rPr>
                                  <w:t>ay Kreisel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1C7E94" id="Rectangle 16" o:spid="_x0000_s1027" style="position:absolute;margin-left:-6pt;margin-top:222.95pt;width:583.65pt;height:62.3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" o:allowincell="f" fillcolor="#0095d5" strokecolor="black [3213]" strokeweight="1pt">
                    <v:textbox inset="14.4pt,,14.4pt">
                      <w:txbxContent>
                        <w:p w:rsidR="00AA79C8" w:rsidRPr="0019701A" w:rsidRDefault="0019701A">
                          <w:pPr>
                            <w:pStyle w:val="KeinLeerraum"/>
                            <w:jc w:val="right"/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</w:pPr>
                          <w:r w:rsidRPr="0019701A"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  <w:t>Blu</w:t>
                          </w:r>
                          <w:r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  <w:t>-r</w:t>
                          </w:r>
                          <w:r w:rsidRPr="0019701A">
                            <w:rPr>
                              <w:rFonts w:ascii="Arial" w:eastAsiaTheme="majorEastAsia" w:hAnsi="Arial" w:cs="Arial"/>
                              <w:color w:val="FFFFFF" w:themeColor="background1"/>
                              <w:sz w:val="72"/>
                              <w:szCs w:val="72"/>
                              <w:lang w:val="de-DE"/>
                            </w:rPr>
                            <w:t>ay Kreisel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957854">
            <w:rPr>
              <w:rFonts w:cs="Arial"/>
              <w:caps/>
            </w:rPr>
            <w:br w:type="page"/>
          </w:r>
        </w:p>
      </w:sdtContent>
    </w:sdt>
    <w:p w:rsidR="008C2B89" w:rsidRPr="00257AEA" w:rsidRDefault="008C2B89" w:rsidP="00684D92">
      <w:pPr>
        <w:pStyle w:val="berschrift1"/>
        <w:rPr>
          <w:rFonts w:ascii="Arial" w:hAnsi="Arial" w:cs="Arial"/>
          <w:color w:val="0095D5"/>
        </w:rPr>
      </w:pPr>
      <w:bookmarkStart w:id="0" w:name="_Toc476459022"/>
      <w:r w:rsidRPr="00957854">
        <w:rPr>
          <w:rFonts w:ascii="Arial" w:hAnsi="Arial" w:cs="Arial"/>
          <w:color w:val="0095D5"/>
        </w:rPr>
        <w:lastRenderedPageBreak/>
        <w:t>Projektaufgabe</w:t>
      </w:r>
      <w:bookmarkEnd w:id="0"/>
    </w:p>
    <w:p w:rsidR="008C2B89" w:rsidRPr="00957854" w:rsidRDefault="008C2B89" w:rsidP="008C2B89">
      <w:pPr>
        <w:pStyle w:val="Listenabsatz"/>
        <w:numPr>
          <w:ilvl w:val="0"/>
          <w:numId w:val="12"/>
        </w:numPr>
        <w:rPr>
          <w:rFonts w:cs="Arial"/>
        </w:rPr>
      </w:pPr>
      <w:r w:rsidRPr="00957854">
        <w:rPr>
          <w:rFonts w:cs="Arial"/>
        </w:rPr>
        <w:t>Logik und Datenmodell für eine Java-basierte Serveranwendung entwickeln</w:t>
      </w:r>
    </w:p>
    <w:p w:rsidR="008C2B89" w:rsidRPr="00957854" w:rsidRDefault="008C2B89" w:rsidP="008C2B89">
      <w:pPr>
        <w:pStyle w:val="Listenabsatz"/>
        <w:numPr>
          <w:ilvl w:val="0"/>
          <w:numId w:val="12"/>
        </w:numPr>
        <w:rPr>
          <w:rFonts w:cs="Arial"/>
        </w:rPr>
      </w:pPr>
      <w:r w:rsidRPr="00957854">
        <w:rPr>
          <w:rFonts w:cs="Arial"/>
        </w:rPr>
        <w:t>Wahl eines eigenen Projektthemas</w:t>
      </w:r>
    </w:p>
    <w:p w:rsidR="008C2B89" w:rsidRPr="00957854" w:rsidRDefault="008C2B89" w:rsidP="008C2B89">
      <w:pPr>
        <w:pStyle w:val="Listenabsatz"/>
        <w:numPr>
          <w:ilvl w:val="0"/>
          <w:numId w:val="12"/>
        </w:numPr>
        <w:rPr>
          <w:rFonts w:cs="Arial"/>
        </w:rPr>
      </w:pPr>
      <w:r w:rsidRPr="00957854">
        <w:rPr>
          <w:rFonts w:cs="Arial"/>
        </w:rPr>
        <w:t>Team ~4 Personen</w:t>
      </w:r>
    </w:p>
    <w:p w:rsidR="008C2B89" w:rsidRPr="00957854" w:rsidRDefault="008C2B89" w:rsidP="008C2B89">
      <w:pPr>
        <w:rPr>
          <w:rFonts w:cs="Arial"/>
        </w:rPr>
      </w:pPr>
    </w:p>
    <w:p w:rsidR="008C2B89" w:rsidRPr="00257AEA" w:rsidRDefault="008C2B89" w:rsidP="00684D92">
      <w:pPr>
        <w:pStyle w:val="berschrift1"/>
        <w:rPr>
          <w:rFonts w:ascii="Arial" w:hAnsi="Arial" w:cs="Arial"/>
          <w:color w:val="0095D5"/>
        </w:rPr>
      </w:pPr>
      <w:bookmarkStart w:id="1" w:name="_Toc476459023"/>
      <w:r w:rsidRPr="00957854">
        <w:rPr>
          <w:rFonts w:ascii="Arial" w:hAnsi="Arial" w:cs="Arial"/>
          <w:color w:val="0095D5"/>
        </w:rPr>
        <w:t>Projektteam</w:t>
      </w:r>
      <w:bookmarkEnd w:id="1"/>
    </w:p>
    <w:p w:rsidR="008C2B89" w:rsidRPr="00957854" w:rsidRDefault="008C2B89" w:rsidP="008C2B89">
      <w:pPr>
        <w:pStyle w:val="Listenabsatz"/>
        <w:numPr>
          <w:ilvl w:val="0"/>
          <w:numId w:val="14"/>
        </w:numPr>
        <w:rPr>
          <w:strike/>
        </w:rPr>
      </w:pPr>
      <w:proofErr w:type="spellStart"/>
      <w:r w:rsidRPr="00957854">
        <w:rPr>
          <w:strike/>
        </w:rPr>
        <w:t>Betcher</w:t>
      </w:r>
      <w:proofErr w:type="spellEnd"/>
      <w:r w:rsidRPr="00957854">
        <w:rPr>
          <w:strike/>
        </w:rPr>
        <w:t>, Dennis</w:t>
      </w:r>
    </w:p>
    <w:p w:rsidR="008C2B89" w:rsidRPr="00957854" w:rsidRDefault="008C2B89" w:rsidP="008C2B89">
      <w:pPr>
        <w:pStyle w:val="Listenabsatz"/>
        <w:numPr>
          <w:ilvl w:val="0"/>
          <w:numId w:val="13"/>
        </w:numPr>
      </w:pPr>
      <w:r w:rsidRPr="00957854">
        <w:t>Eckardt, Marco</w:t>
      </w:r>
      <w:r w:rsidRPr="00957854">
        <w:tab/>
      </w:r>
      <w:r w:rsidRPr="00957854">
        <w:tab/>
      </w:r>
      <w:r w:rsidRPr="00957854">
        <w:tab/>
      </w:r>
      <w:hyperlink r:id="rId11" w:history="1">
        <w:r w:rsidRPr="00957854">
          <w:rPr>
            <w:rStyle w:val="Hyperlink"/>
            <w:color w:val="0095D5"/>
          </w:rPr>
          <w:t>marco.eckardt@fh-erfurt.de</w:t>
        </w:r>
      </w:hyperlink>
      <w:r w:rsidRPr="00957854">
        <w:rPr>
          <w:color w:val="0095D5"/>
        </w:rPr>
        <w:tab/>
      </w:r>
      <w:r w:rsidRPr="00957854">
        <w:rPr>
          <w:color w:val="0095D5"/>
        </w:rPr>
        <w:tab/>
      </w:r>
      <w:r w:rsidRPr="00957854">
        <w:rPr>
          <w:color w:val="0095D5"/>
        </w:rPr>
        <w:tab/>
      </w:r>
      <w:r w:rsidRPr="00957854">
        <w:t>3. FSBAI</w:t>
      </w:r>
    </w:p>
    <w:p w:rsidR="008C2B89" w:rsidRPr="00957854" w:rsidRDefault="008C2B89" w:rsidP="008C2B89">
      <w:pPr>
        <w:pStyle w:val="Listenabsatz"/>
        <w:numPr>
          <w:ilvl w:val="0"/>
          <w:numId w:val="13"/>
        </w:numPr>
        <w:rPr>
          <w:strike/>
        </w:rPr>
      </w:pPr>
      <w:r w:rsidRPr="00957854">
        <w:rPr>
          <w:strike/>
        </w:rPr>
        <w:t>Huss, Thorsten</w:t>
      </w:r>
    </w:p>
    <w:p w:rsidR="008C2B89" w:rsidRDefault="008C2B89" w:rsidP="008C2B89">
      <w:pPr>
        <w:pStyle w:val="Listenabsatz"/>
        <w:numPr>
          <w:ilvl w:val="0"/>
          <w:numId w:val="13"/>
        </w:numPr>
      </w:pPr>
      <w:r w:rsidRPr="00957854">
        <w:t>Wagner, Christoph</w:t>
      </w:r>
      <w:r w:rsidRPr="00957854">
        <w:tab/>
      </w:r>
      <w:r w:rsidRPr="00957854">
        <w:tab/>
      </w:r>
      <w:hyperlink r:id="rId12" w:history="1">
        <w:r w:rsidRPr="00957854">
          <w:rPr>
            <w:rStyle w:val="Hyperlink"/>
            <w:color w:val="0095D5"/>
          </w:rPr>
          <w:t>christoph.wagner@fh-erfurt.de</w:t>
        </w:r>
      </w:hyperlink>
      <w:r w:rsidRPr="00957854">
        <w:tab/>
      </w:r>
      <w:r w:rsidRPr="00957854">
        <w:tab/>
        <w:t>3. FSBAI</w:t>
      </w:r>
    </w:p>
    <w:p w:rsidR="00257AEA" w:rsidRDefault="00257AEA" w:rsidP="00257AEA"/>
    <w:p w:rsidR="00257AEA" w:rsidRDefault="00257AEA" w:rsidP="00257AEA">
      <w:pPr>
        <w:pStyle w:val="berschrift1"/>
        <w:rPr>
          <w:rFonts w:ascii="Arial" w:hAnsi="Arial" w:cs="Arial"/>
          <w:color w:val="0095D5"/>
        </w:rPr>
      </w:pPr>
      <w:bookmarkStart w:id="2" w:name="_Toc476459024"/>
      <w:r w:rsidRPr="00257AEA">
        <w:rPr>
          <w:rFonts w:ascii="Arial" w:hAnsi="Arial" w:cs="Arial"/>
          <w:color w:val="0095D5"/>
        </w:rPr>
        <w:t>Projekt Top-Do</w:t>
      </w:r>
      <w:r>
        <w:rPr>
          <w:rFonts w:ascii="Arial" w:hAnsi="Arial" w:cs="Arial"/>
          <w:color w:val="0095D5"/>
        </w:rPr>
        <w:t>wn-Umsetzung</w:t>
      </w:r>
      <w:bookmarkEnd w:id="2"/>
    </w:p>
    <w:p w:rsidR="00257AEA" w:rsidRDefault="00257AEA" w:rsidP="00257AEA"/>
    <w:p w:rsidR="00257AEA" w:rsidRDefault="00257AEA" w:rsidP="00257AEA">
      <w:pPr>
        <w:pStyle w:val="Listenabsatz"/>
        <w:numPr>
          <w:ilvl w:val="0"/>
          <w:numId w:val="23"/>
        </w:numPr>
        <w:rPr>
          <w:rFonts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066800" cy="3067050"/>
            <wp:effectExtent l="0" t="0" r="0" b="0"/>
            <wp:wrapTight wrapText="bothSides">
              <wp:wrapPolygon edited="0">
                <wp:start x="0" y="0"/>
                <wp:lineTo x="0" y="4561"/>
                <wp:lineTo x="10800" y="6440"/>
                <wp:lineTo x="0" y="7916"/>
                <wp:lineTo x="0" y="12745"/>
                <wp:lineTo x="3086" y="12880"/>
                <wp:lineTo x="10414" y="15026"/>
                <wp:lineTo x="0" y="15965"/>
                <wp:lineTo x="0" y="20795"/>
                <wp:lineTo x="8486" y="21466"/>
                <wp:lineTo x="13500" y="21466"/>
                <wp:lineTo x="21214" y="20795"/>
                <wp:lineTo x="21214" y="15965"/>
                <wp:lineTo x="11186" y="15026"/>
                <wp:lineTo x="18900" y="12880"/>
                <wp:lineTo x="21214" y="12611"/>
                <wp:lineTo x="21214" y="7916"/>
                <wp:lineTo x="10800" y="6440"/>
                <wp:lineTo x="21214" y="4561"/>
                <wp:lineTo x="212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AEA">
        <w:rPr>
          <w:rFonts w:cs="Arial"/>
        </w:rPr>
        <w:t>Projektidee</w:t>
      </w:r>
    </w:p>
    <w:p w:rsidR="00257AEA" w:rsidRDefault="00257AEA" w:rsidP="00257AEA">
      <w:pPr>
        <w:pStyle w:val="Listenabsatz"/>
        <w:numPr>
          <w:ilvl w:val="0"/>
          <w:numId w:val="23"/>
        </w:numPr>
        <w:rPr>
          <w:rFonts w:cs="Arial"/>
        </w:rPr>
      </w:pPr>
      <w:r>
        <w:rPr>
          <w:rFonts w:cs="Arial"/>
        </w:rPr>
        <w:t>Projektteam</w:t>
      </w:r>
    </w:p>
    <w:p w:rsidR="00257AEA" w:rsidRDefault="00257AEA" w:rsidP="00257AEA">
      <w:pPr>
        <w:pStyle w:val="Listenabsatz"/>
        <w:numPr>
          <w:ilvl w:val="0"/>
          <w:numId w:val="23"/>
        </w:numPr>
        <w:rPr>
          <w:rFonts w:cs="Arial"/>
        </w:rPr>
      </w:pPr>
      <w:r>
        <w:rPr>
          <w:rFonts w:cs="Arial"/>
        </w:rPr>
        <w:t>UML</w:t>
      </w:r>
      <w:r w:rsidRPr="00257AEA">
        <w:rPr>
          <w:rStyle w:val="Funotenzeichen"/>
          <w:rFonts w:cs="Arial"/>
        </w:rPr>
        <w:footnoteReference w:id="2"/>
      </w:r>
      <w:r w:rsidRPr="00257AEA">
        <w:rPr>
          <w:rFonts w:cs="Arial"/>
        </w:rPr>
        <w:t xml:space="preserve"> </w:t>
      </w:r>
      <w:r>
        <w:rPr>
          <w:rFonts w:cs="Arial"/>
        </w:rPr>
        <w:t>/ Funktionalitäten</w:t>
      </w:r>
    </w:p>
    <w:p w:rsidR="00257AEA" w:rsidRDefault="00257AEA" w:rsidP="00257AEA">
      <w:pPr>
        <w:pStyle w:val="Listenabsatz"/>
        <w:ind w:left="1080"/>
        <w:rPr>
          <w:rFonts w:cs="Arial"/>
        </w:rPr>
      </w:pPr>
    </w:p>
    <w:p w:rsidR="00257AEA" w:rsidRPr="00257AEA" w:rsidRDefault="00257AEA" w:rsidP="00257AEA">
      <w:pPr>
        <w:pStyle w:val="Listenabsatz"/>
        <w:numPr>
          <w:ilvl w:val="0"/>
          <w:numId w:val="23"/>
        </w:numPr>
        <w:rPr>
          <w:rFonts w:cs="Arial"/>
        </w:rPr>
      </w:pPr>
      <w:r>
        <w:rPr>
          <w:rFonts w:cs="Arial"/>
        </w:rPr>
        <w:t>Implementierung Klassen</w:t>
      </w:r>
    </w:p>
    <w:p w:rsidR="00257AEA" w:rsidRDefault="00257AEA" w:rsidP="00257AEA">
      <w:pPr>
        <w:pStyle w:val="Listenabsatz"/>
        <w:numPr>
          <w:ilvl w:val="0"/>
          <w:numId w:val="23"/>
        </w:numPr>
        <w:rPr>
          <w:rFonts w:cs="Arial"/>
        </w:rPr>
      </w:pPr>
      <w:r>
        <w:rPr>
          <w:rFonts w:cs="Arial"/>
        </w:rPr>
        <w:t>Verzahnung der Klassen</w:t>
      </w:r>
    </w:p>
    <w:p w:rsidR="00257AEA" w:rsidRDefault="00257AEA" w:rsidP="00257AEA">
      <w:pPr>
        <w:pStyle w:val="Listenabsatz"/>
        <w:numPr>
          <w:ilvl w:val="0"/>
          <w:numId w:val="23"/>
        </w:numPr>
        <w:rPr>
          <w:rFonts w:cs="Arial"/>
        </w:rPr>
      </w:pPr>
      <w:r>
        <w:rPr>
          <w:rFonts w:cs="Arial"/>
        </w:rPr>
        <w:t>Optimierung</w:t>
      </w:r>
    </w:p>
    <w:p w:rsidR="00257AEA" w:rsidRDefault="00257AEA" w:rsidP="00257AEA">
      <w:pPr>
        <w:rPr>
          <w:rFonts w:cs="Arial"/>
        </w:rPr>
      </w:pPr>
    </w:p>
    <w:p w:rsidR="00257AEA" w:rsidRDefault="00257AEA" w:rsidP="00257AEA">
      <w:pPr>
        <w:rPr>
          <w:rFonts w:cs="Arial"/>
        </w:rPr>
      </w:pPr>
    </w:p>
    <w:p w:rsidR="00257AEA" w:rsidRDefault="00257AEA" w:rsidP="00257AEA">
      <w:pPr>
        <w:pStyle w:val="Listenabsatz"/>
        <w:numPr>
          <w:ilvl w:val="0"/>
          <w:numId w:val="23"/>
        </w:numPr>
        <w:rPr>
          <w:rFonts w:cs="Arial"/>
        </w:rPr>
      </w:pPr>
      <w:r>
        <w:rPr>
          <w:rFonts w:cs="Arial"/>
        </w:rPr>
        <w:t>Unit-Tests</w:t>
      </w:r>
    </w:p>
    <w:p w:rsidR="00257AEA" w:rsidRPr="00257AEA" w:rsidRDefault="00257AEA" w:rsidP="00257AEA">
      <w:pPr>
        <w:pStyle w:val="Listenabsatz"/>
        <w:numPr>
          <w:ilvl w:val="0"/>
          <w:numId w:val="23"/>
        </w:numPr>
        <w:rPr>
          <w:rFonts w:cs="Arial"/>
        </w:rPr>
      </w:pPr>
      <w:r>
        <w:rPr>
          <w:rFonts w:cs="Arial"/>
        </w:rPr>
        <w:t>Fehlerbehebung</w:t>
      </w:r>
    </w:p>
    <w:p w:rsidR="005C0F56" w:rsidRPr="00257AEA" w:rsidRDefault="005C0F56" w:rsidP="00257AEA">
      <w:pPr>
        <w:pStyle w:val="Listenabsatz"/>
        <w:rPr>
          <w:rFonts w:cs="Arial"/>
        </w:rPr>
      </w:pPr>
      <w:r w:rsidRPr="00257AEA">
        <w:rPr>
          <w:rFonts w:cs="Arial"/>
        </w:rPr>
        <w:br w:type="column"/>
      </w:r>
    </w:p>
    <w:bookmarkStart w:id="3" w:name="_Toc476459025" w:displacedByCustomXml="next"/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5C0F56" w:rsidRDefault="004F45A3" w:rsidP="00C41631">
          <w:pPr>
            <w:pStyle w:val="berschrift1"/>
            <w:rPr>
              <w:rFonts w:ascii="Arial" w:hAnsi="Arial" w:cs="Arial"/>
              <w:color w:val="0095D5"/>
            </w:rPr>
          </w:pPr>
          <w:r w:rsidRPr="00957854">
            <w:rPr>
              <w:rFonts w:ascii="Arial" w:hAnsi="Arial" w:cs="Arial"/>
              <w:color w:val="0095D5"/>
            </w:rPr>
            <w:t>Inhaltsverzeichnis</w:t>
          </w:r>
          <w:bookmarkEnd w:id="3"/>
        </w:p>
        <w:p w:rsidR="00257AEA" w:rsidRPr="00257AEA" w:rsidRDefault="00257AEA" w:rsidP="00257AEA"/>
        <w:p w:rsidR="00257AEA" w:rsidRDefault="00267F18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r w:rsidRPr="00957854">
            <w:rPr>
              <w:rFonts w:cs="Arial"/>
            </w:rPr>
            <w:fldChar w:fldCharType="begin"/>
          </w:r>
          <w:r w:rsidR="005C0F56" w:rsidRPr="00957854">
            <w:rPr>
              <w:rFonts w:cs="Arial"/>
            </w:rPr>
            <w:instrText xml:space="preserve"> TOC \o "1-3" \h \z \u </w:instrText>
          </w:r>
          <w:r w:rsidRPr="00957854">
            <w:rPr>
              <w:rFonts w:cs="Arial"/>
            </w:rPr>
            <w:fldChar w:fldCharType="separate"/>
          </w:r>
          <w:hyperlink w:anchor="_Toc476459022" w:history="1">
            <w:r w:rsidR="00257AEA" w:rsidRPr="009A334C">
              <w:rPr>
                <w:rStyle w:val="Hyperlink"/>
                <w:rFonts w:cs="Arial"/>
                <w:noProof/>
              </w:rPr>
              <w:t>Projektaufgabe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_Toc476459022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1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:rsidR="00257AEA" w:rsidRDefault="00257AEA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59023" w:history="1">
            <w:r w:rsidRPr="009A334C">
              <w:rPr>
                <w:rStyle w:val="Hyperlink"/>
                <w:rFonts w:cs="Arial"/>
                <w:noProof/>
              </w:rPr>
              <w:t>Projektteam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_Toc476459023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AEA" w:rsidRDefault="00257AEA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59024" w:history="1">
            <w:r w:rsidRPr="009A334C">
              <w:rPr>
                <w:rStyle w:val="Hyperlink"/>
                <w:rFonts w:cs="Arial"/>
                <w:noProof/>
              </w:rPr>
              <w:t>Projekt Top-Down-Umsetzung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_Toc476459024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AEA" w:rsidRDefault="00257AEA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59025" w:history="1">
            <w:r w:rsidRPr="009A334C">
              <w:rPr>
                <w:rStyle w:val="Hyperlink"/>
                <w:rFonts w:cs="Arial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_Toc476459025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AEA" w:rsidRDefault="00257AEA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59026" w:history="1">
            <w:r w:rsidRPr="009A334C">
              <w:rPr>
                <w:rStyle w:val="Hyperlink"/>
                <w:rFonts w:cs="Arial"/>
                <w:noProof/>
              </w:rPr>
              <w:t>Die Projektidee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_Toc476459026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AEA" w:rsidRDefault="00257AEA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59027" w:history="1">
            <w:r w:rsidRPr="009A334C">
              <w:rPr>
                <w:rStyle w:val="Hyperlink"/>
                <w:rFonts w:cs="Arial"/>
                <w:noProof/>
              </w:rPr>
              <w:t>Struktur: textuelle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_Toc476459027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AEA" w:rsidRDefault="00257AEA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59028" w:history="1">
            <w:r w:rsidRPr="009A334C">
              <w:rPr>
                <w:rStyle w:val="Hyperlink"/>
                <w:rFonts w:cs="Arial"/>
                <w:noProof/>
              </w:rPr>
              <w:t>Struktur: UML -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_Toc476459028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AEA" w:rsidRDefault="00257AEA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59029" w:history="1">
            <w:r w:rsidRPr="009A334C">
              <w:rPr>
                <w:rStyle w:val="Hyperlink"/>
                <w:rFonts w:cs="Arial"/>
                <w:noProof/>
              </w:rPr>
              <w:t>Struktur: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_Toc476459029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AEA" w:rsidRDefault="00257AEA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59030" w:history="1">
            <w:r w:rsidRPr="009A334C">
              <w:rPr>
                <w:rStyle w:val="Hyperlink"/>
                <w:rFonts w:cs="Arial"/>
                <w:noProof/>
              </w:rPr>
              <w:t>Installationshinweise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_Toc476459030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AEA" w:rsidRDefault="00257AEA">
          <w:pPr>
            <w:pStyle w:val="Verzeichnis1"/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476459031" w:history="1">
            <w:r w:rsidRPr="009A334C">
              <w:rPr>
                <w:rStyle w:val="Hyperlink"/>
                <w:rFonts w:cs="Arial"/>
                <w:noProof/>
              </w:rPr>
              <w:t>Ausblick in die Zukunft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_Toc476459031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8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56" w:rsidRPr="00957854" w:rsidRDefault="00267F18">
          <w:pPr>
            <w:rPr>
              <w:rFonts w:cs="Arial"/>
            </w:rPr>
          </w:pPr>
          <w:r w:rsidRPr="00957854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5C0F56" w:rsidRPr="00E37114" w:rsidRDefault="001C66BB" w:rsidP="00E37114">
      <w:pPr>
        <w:pStyle w:val="berschrift1"/>
        <w:rPr>
          <w:rFonts w:ascii="Arial" w:hAnsi="Arial" w:cs="Arial"/>
          <w:color w:val="0095D5"/>
        </w:rPr>
      </w:pPr>
      <w:r w:rsidRPr="00957854">
        <w:br w:type="page"/>
      </w:r>
      <w:bookmarkStart w:id="4" w:name="_Toc476459026"/>
      <w:r w:rsidR="009046F0" w:rsidRPr="00E37114">
        <w:rPr>
          <w:rFonts w:ascii="Arial" w:hAnsi="Arial" w:cs="Arial"/>
          <w:color w:val="0095D5"/>
        </w:rPr>
        <w:lastRenderedPageBreak/>
        <w:t>Die Projektidee</w:t>
      </w:r>
      <w:bookmarkEnd w:id="4"/>
    </w:p>
    <w:p w:rsidR="00957854" w:rsidRPr="00957854" w:rsidRDefault="00957854" w:rsidP="00957854">
      <w:r w:rsidRPr="00957854">
        <w:t xml:space="preserve">Ziel des Projektes ist die Bereitstellung einer Plattform zum Austausch von </w:t>
      </w:r>
      <w:proofErr w:type="spellStart"/>
      <w:r w:rsidRPr="00957854">
        <w:t>Blu-rays</w:t>
      </w:r>
      <w:proofErr w:type="spellEnd"/>
      <w:r w:rsidRPr="00957854">
        <w:t xml:space="preserve"> unter registrierten Benutzern.</w:t>
      </w:r>
    </w:p>
    <w:p w:rsidR="00957854" w:rsidRDefault="00957854" w:rsidP="00957854">
      <w:r w:rsidRPr="00957854">
        <w:t>Die Plattform funktioniert auf der Gru</w:t>
      </w:r>
      <w:r>
        <w:t>ndlage von Tauschgeschäften ohne den Einsatz einer Währung.</w:t>
      </w:r>
    </w:p>
    <w:p w:rsidR="00957854" w:rsidRPr="00957854" w:rsidRDefault="00957854" w:rsidP="00957854"/>
    <w:p w:rsidR="009046F0" w:rsidRDefault="00957854" w:rsidP="009046F0">
      <w:r w:rsidRPr="00957854">
        <w:t>Folgende Funktionen soll die Anwendung bereitstellen:</w:t>
      </w:r>
    </w:p>
    <w:p w:rsidR="005924B1" w:rsidRPr="00957854" w:rsidRDefault="005924B1" w:rsidP="009046F0"/>
    <w:p w:rsidR="009046F0" w:rsidRPr="00957854" w:rsidRDefault="009046F0" w:rsidP="009046F0">
      <w:pPr>
        <w:pStyle w:val="Listenabsatz"/>
        <w:numPr>
          <w:ilvl w:val="0"/>
          <w:numId w:val="15"/>
        </w:numPr>
      </w:pPr>
      <w:r w:rsidRPr="00957854">
        <w:t>Benutzer können sich registrieren</w:t>
      </w:r>
    </w:p>
    <w:p w:rsidR="009046F0" w:rsidRPr="00957854" w:rsidRDefault="009046F0" w:rsidP="009046F0">
      <w:pPr>
        <w:pStyle w:val="Listenabsatz"/>
        <w:numPr>
          <w:ilvl w:val="0"/>
          <w:numId w:val="15"/>
        </w:numPr>
      </w:pPr>
      <w:r w:rsidRPr="00957854">
        <w:t>Benutzer können sich anmelden</w:t>
      </w:r>
    </w:p>
    <w:p w:rsidR="00957854" w:rsidRDefault="009046F0" w:rsidP="009046F0">
      <w:pPr>
        <w:pStyle w:val="Listenabsatz"/>
        <w:numPr>
          <w:ilvl w:val="0"/>
          <w:numId w:val="15"/>
        </w:numPr>
      </w:pPr>
      <w:r w:rsidRPr="00957854">
        <w:t xml:space="preserve">Benutzer können </w:t>
      </w:r>
      <w:proofErr w:type="spellStart"/>
      <w:r w:rsidRPr="00957854">
        <w:t>Blu-rays</w:t>
      </w:r>
      <w:proofErr w:type="spellEnd"/>
      <w:r w:rsidRPr="00957854">
        <w:t xml:space="preserve"> erfassen</w:t>
      </w:r>
      <w:r w:rsidR="00957854" w:rsidRPr="00957854">
        <w:t xml:space="preserve"> die getauscht </w:t>
      </w:r>
      <w:r w:rsidR="00957854">
        <w:t>we</w:t>
      </w:r>
      <w:r w:rsidR="00957854" w:rsidRPr="00957854">
        <w:t>rden sollen</w:t>
      </w:r>
    </w:p>
    <w:p w:rsidR="00D74007" w:rsidRPr="00957854" w:rsidRDefault="00D74007" w:rsidP="009046F0">
      <w:pPr>
        <w:pStyle w:val="Listenabsatz"/>
        <w:numPr>
          <w:ilvl w:val="0"/>
          <w:numId w:val="15"/>
        </w:numPr>
      </w:pPr>
      <w:r>
        <w:t xml:space="preserve">Benutzer können sich </w:t>
      </w:r>
      <w:r w:rsidR="00760AA3">
        <w:t xml:space="preserve">den Blu-ray- Bestand </w:t>
      </w:r>
      <w:r>
        <w:t>anzeigen lassen</w:t>
      </w:r>
    </w:p>
    <w:p w:rsidR="00957854" w:rsidRPr="00957854" w:rsidRDefault="00957854" w:rsidP="009046F0">
      <w:pPr>
        <w:pStyle w:val="Listenabsatz"/>
        <w:numPr>
          <w:ilvl w:val="0"/>
          <w:numId w:val="15"/>
        </w:numPr>
      </w:pPr>
      <w:r w:rsidRPr="00957854">
        <w:t>Benutzer können</w:t>
      </w:r>
      <w:r w:rsidR="00760AA3">
        <w:t xml:space="preserve"> im Blu-ray- Bestand</w:t>
      </w:r>
      <w:r w:rsidRPr="00957854">
        <w:t xml:space="preserve"> suchen</w:t>
      </w:r>
    </w:p>
    <w:p w:rsidR="00957854" w:rsidRPr="00957854" w:rsidRDefault="00957854" w:rsidP="009046F0">
      <w:pPr>
        <w:pStyle w:val="Listenabsatz"/>
        <w:numPr>
          <w:ilvl w:val="0"/>
          <w:numId w:val="15"/>
        </w:numPr>
      </w:pPr>
      <w:r w:rsidRPr="00957854">
        <w:t xml:space="preserve">Benutzer können </w:t>
      </w:r>
      <w:proofErr w:type="spellStart"/>
      <w:r w:rsidRPr="00957854">
        <w:t>Blu-rays</w:t>
      </w:r>
      <w:proofErr w:type="spellEnd"/>
      <w:r w:rsidRPr="00957854">
        <w:t xml:space="preserve"> in den Warenkorb legen</w:t>
      </w:r>
    </w:p>
    <w:p w:rsidR="00957854" w:rsidRPr="00957854" w:rsidRDefault="00957854" w:rsidP="009046F0">
      <w:pPr>
        <w:pStyle w:val="Listenabsatz"/>
        <w:numPr>
          <w:ilvl w:val="0"/>
          <w:numId w:val="15"/>
        </w:numPr>
      </w:pPr>
      <w:r w:rsidRPr="00957854">
        <w:t>Benutzer können Tauschgeschäfte ausführen</w:t>
      </w:r>
    </w:p>
    <w:p w:rsidR="00957854" w:rsidRPr="00957854" w:rsidRDefault="00957854" w:rsidP="009046F0">
      <w:pPr>
        <w:pStyle w:val="Listenabsatz"/>
        <w:numPr>
          <w:ilvl w:val="0"/>
          <w:numId w:val="15"/>
        </w:numPr>
      </w:pPr>
      <w:r w:rsidRPr="00957854">
        <w:t xml:space="preserve">Benutzer können sich für </w:t>
      </w:r>
      <w:r w:rsidR="00760AA3">
        <w:t>den</w:t>
      </w:r>
      <w:r w:rsidRPr="00957854">
        <w:t xml:space="preserve"> Newsletter registrieren</w:t>
      </w:r>
    </w:p>
    <w:p w:rsidR="001C66BB" w:rsidRPr="00957854" w:rsidRDefault="001C66BB">
      <w:pPr>
        <w:rPr>
          <w:rFonts w:cs="Arial"/>
        </w:rPr>
      </w:pPr>
      <w:r w:rsidRPr="00957854">
        <w:rPr>
          <w:rFonts w:cs="Arial"/>
        </w:rPr>
        <w:br w:type="page"/>
      </w:r>
    </w:p>
    <w:p w:rsidR="001C66BB" w:rsidRPr="00830B17" w:rsidRDefault="00830B17" w:rsidP="009F69CB">
      <w:pPr>
        <w:pStyle w:val="berschrift1"/>
        <w:rPr>
          <w:rFonts w:ascii="Arial" w:hAnsi="Arial" w:cs="Arial"/>
          <w:color w:val="0095D5"/>
        </w:rPr>
      </w:pPr>
      <w:bookmarkStart w:id="5" w:name="_Toc476459027"/>
      <w:r>
        <w:rPr>
          <w:rFonts w:ascii="Arial" w:hAnsi="Arial" w:cs="Arial"/>
          <w:color w:val="0095D5"/>
        </w:rPr>
        <w:lastRenderedPageBreak/>
        <w:t>Struktur</w:t>
      </w:r>
      <w:r w:rsidR="00C65CEA">
        <w:rPr>
          <w:rFonts w:ascii="Arial" w:hAnsi="Arial" w:cs="Arial"/>
          <w:color w:val="0095D5"/>
        </w:rPr>
        <w:t>: textuelle Beschreibung</w:t>
      </w:r>
      <w:bookmarkEnd w:id="5"/>
    </w:p>
    <w:p w:rsidR="00A10AC3" w:rsidRDefault="00C104CE" w:rsidP="00A10AC3">
      <w:pPr>
        <w:rPr>
          <w:rFonts w:cs="Arial"/>
        </w:rPr>
      </w:pPr>
      <w:r>
        <w:rPr>
          <w:rFonts w:cs="Arial"/>
        </w:rPr>
        <w:t>Die Anwendung wurde im objektorientierten Stil umgesetzt. Diese Art der Implementierung ermöglicht es sich an den Realobjekten und deren Eigenschaften zu orientieren.</w:t>
      </w:r>
    </w:p>
    <w:p w:rsidR="00043CB7" w:rsidRDefault="00043CB7" w:rsidP="00A10AC3">
      <w:pPr>
        <w:rPr>
          <w:rFonts w:cs="Arial"/>
        </w:rPr>
      </w:pPr>
    </w:p>
    <w:p w:rsidR="00C104CE" w:rsidRDefault="00C104CE" w:rsidP="00A10AC3">
      <w:pPr>
        <w:rPr>
          <w:rFonts w:cs="Arial"/>
        </w:rPr>
      </w:pPr>
      <w:r>
        <w:rPr>
          <w:rFonts w:cs="Arial"/>
        </w:rPr>
        <w:t xml:space="preserve">Folgende </w:t>
      </w:r>
      <w:r w:rsidR="00A30E7E">
        <w:rPr>
          <w:rFonts w:cs="Arial"/>
        </w:rPr>
        <w:t>Klassen</w:t>
      </w:r>
      <w:r>
        <w:rPr>
          <w:rFonts w:cs="Arial"/>
        </w:rPr>
        <w:t xml:space="preserve"> wurden hierfür </w:t>
      </w:r>
      <w:r w:rsidR="00A30E7E">
        <w:rPr>
          <w:rFonts w:cs="Arial"/>
        </w:rPr>
        <w:t>angelegt</w:t>
      </w:r>
      <w:r>
        <w:rPr>
          <w:rFonts w:cs="Arial"/>
        </w:rPr>
        <w:t>:</w:t>
      </w:r>
    </w:p>
    <w:p w:rsidR="00C104CE" w:rsidRDefault="00C104CE" w:rsidP="00A10AC3">
      <w:pPr>
        <w:rPr>
          <w:rFonts w:cs="Arial"/>
        </w:rPr>
      </w:pPr>
    </w:p>
    <w:p w:rsidR="00C104CE" w:rsidRDefault="00A30E7E" w:rsidP="00C104CE">
      <w:pPr>
        <w:pStyle w:val="Listenabsatz"/>
        <w:numPr>
          <w:ilvl w:val="0"/>
          <w:numId w:val="16"/>
        </w:numPr>
        <w:rPr>
          <w:rFonts w:cs="Arial"/>
        </w:rPr>
      </w:pPr>
      <w:r>
        <w:rPr>
          <w:rFonts w:cs="Arial"/>
        </w:rPr>
        <w:t>BRK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A30E7E">
        <w:rPr>
          <w:rFonts w:cs="Arial"/>
        </w:rPr>
        <w:sym w:font="Wingdings" w:char="F0E0"/>
      </w:r>
      <w:r>
        <w:rPr>
          <w:rFonts w:cs="Arial"/>
        </w:rPr>
        <w:tab/>
        <w:t>Blu-ray Kreisel</w:t>
      </w:r>
    </w:p>
    <w:p w:rsidR="002836E6" w:rsidRDefault="00C104CE" w:rsidP="000E5689">
      <w:pPr>
        <w:pStyle w:val="Listenabsatz"/>
        <w:numPr>
          <w:ilvl w:val="0"/>
          <w:numId w:val="16"/>
        </w:numPr>
        <w:rPr>
          <w:rFonts w:cs="Arial"/>
        </w:rPr>
      </w:pPr>
      <w:proofErr w:type="spellStart"/>
      <w:r w:rsidRPr="002836E6">
        <w:rPr>
          <w:rFonts w:cs="Arial"/>
        </w:rPr>
        <w:t>CCustomer</w:t>
      </w:r>
      <w:proofErr w:type="spellEnd"/>
      <w:r w:rsidR="002836E6">
        <w:rPr>
          <w:rFonts w:cs="Arial"/>
        </w:rPr>
        <w:tab/>
      </w:r>
      <w:r w:rsidR="002836E6" w:rsidRPr="002836E6">
        <w:rPr>
          <w:rFonts w:cs="Arial"/>
        </w:rPr>
        <w:sym w:font="Wingdings" w:char="F0E0"/>
      </w:r>
      <w:r w:rsidR="002836E6">
        <w:rPr>
          <w:rFonts w:cs="Arial"/>
        </w:rPr>
        <w:tab/>
        <w:t>Benutzer</w:t>
      </w:r>
    </w:p>
    <w:p w:rsidR="002836E6" w:rsidRDefault="002836E6" w:rsidP="000E5689">
      <w:pPr>
        <w:pStyle w:val="Listenabsatz"/>
        <w:numPr>
          <w:ilvl w:val="0"/>
          <w:numId w:val="16"/>
        </w:numPr>
        <w:rPr>
          <w:rFonts w:cs="Arial"/>
        </w:rPr>
      </w:pPr>
      <w:proofErr w:type="spellStart"/>
      <w:r w:rsidRPr="002836E6">
        <w:rPr>
          <w:rFonts w:cs="Arial"/>
        </w:rPr>
        <w:t>CBluRay</w:t>
      </w:r>
      <w:proofErr w:type="spellEnd"/>
      <w:r>
        <w:rPr>
          <w:rFonts w:cs="Arial"/>
        </w:rPr>
        <w:tab/>
      </w:r>
      <w:r>
        <w:rPr>
          <w:rFonts w:cs="Arial"/>
        </w:rPr>
        <w:tab/>
      </w:r>
      <w:r w:rsidRPr="002836E6">
        <w:rPr>
          <w:rFonts w:cs="Arial"/>
        </w:rPr>
        <w:sym w:font="Wingdings" w:char="F0E0"/>
      </w:r>
      <w:r>
        <w:rPr>
          <w:rFonts w:cs="Arial"/>
        </w:rPr>
        <w:tab/>
        <w:t xml:space="preserve">Blu-ray </w:t>
      </w:r>
      <w:proofErr w:type="spellStart"/>
      <w:r>
        <w:rPr>
          <w:rFonts w:cs="Arial"/>
        </w:rPr>
        <w:t>disc</w:t>
      </w:r>
      <w:proofErr w:type="spellEnd"/>
    </w:p>
    <w:p w:rsidR="002836E6" w:rsidRDefault="002836E6" w:rsidP="000E5689">
      <w:pPr>
        <w:pStyle w:val="Listenabsatz"/>
        <w:numPr>
          <w:ilvl w:val="0"/>
          <w:numId w:val="16"/>
        </w:numPr>
        <w:rPr>
          <w:rFonts w:cs="Arial"/>
        </w:rPr>
      </w:pPr>
      <w:proofErr w:type="spellStart"/>
      <w:r>
        <w:rPr>
          <w:rFonts w:cs="Arial"/>
        </w:rPr>
        <w:t>CBasket</w:t>
      </w:r>
      <w:proofErr w:type="spellEnd"/>
      <w:r>
        <w:rPr>
          <w:rFonts w:cs="Arial"/>
        </w:rPr>
        <w:tab/>
      </w:r>
      <w:r>
        <w:rPr>
          <w:rFonts w:cs="Arial"/>
        </w:rPr>
        <w:tab/>
      </w:r>
      <w:r w:rsidRPr="002836E6">
        <w:rPr>
          <w:rFonts w:cs="Arial"/>
        </w:rPr>
        <w:sym w:font="Wingdings" w:char="F0E0"/>
      </w:r>
      <w:r>
        <w:rPr>
          <w:rFonts w:cs="Arial"/>
        </w:rPr>
        <w:tab/>
        <w:t>Warenkorb</w:t>
      </w:r>
    </w:p>
    <w:p w:rsidR="002836E6" w:rsidRDefault="002836E6" w:rsidP="000E5689">
      <w:pPr>
        <w:pStyle w:val="Listenabsatz"/>
        <w:numPr>
          <w:ilvl w:val="0"/>
          <w:numId w:val="16"/>
        </w:numPr>
        <w:rPr>
          <w:rFonts w:cs="Arial"/>
        </w:rPr>
      </w:pPr>
      <w:proofErr w:type="spellStart"/>
      <w:r>
        <w:rPr>
          <w:rFonts w:cs="Arial"/>
        </w:rPr>
        <w:t>CNewsletter</w:t>
      </w:r>
      <w:proofErr w:type="spellEnd"/>
      <w:r>
        <w:rPr>
          <w:rFonts w:cs="Arial"/>
        </w:rPr>
        <w:tab/>
      </w:r>
      <w:r w:rsidRPr="002836E6">
        <w:rPr>
          <w:rFonts w:cs="Arial"/>
        </w:rPr>
        <w:sym w:font="Wingdings" w:char="F0E0"/>
      </w:r>
      <w:r>
        <w:rPr>
          <w:rFonts w:cs="Arial"/>
        </w:rPr>
        <w:tab/>
        <w:t>Newsletter</w:t>
      </w:r>
    </w:p>
    <w:p w:rsidR="00043CB7" w:rsidRDefault="00043CB7" w:rsidP="00043CB7">
      <w:pPr>
        <w:rPr>
          <w:rFonts w:cs="Arial"/>
        </w:rPr>
      </w:pPr>
    </w:p>
    <w:p w:rsidR="00043CB7" w:rsidRDefault="00A30E7E" w:rsidP="00043CB7">
      <w:pPr>
        <w:rPr>
          <w:rFonts w:cs="Arial"/>
        </w:rPr>
      </w:pPr>
      <w:r>
        <w:rPr>
          <w:rFonts w:cs="Arial"/>
        </w:rPr>
        <w:t>Die Klasse BRK dient als reine Logikklasse und hält somit alle nicht-trivialen Funktionen, die nicht genau einer der anderen Klassen zugeordnet werden können.</w:t>
      </w:r>
    </w:p>
    <w:p w:rsidR="00A30E7E" w:rsidRDefault="00A30E7E" w:rsidP="00043CB7">
      <w:pPr>
        <w:rPr>
          <w:rFonts w:cs="Arial"/>
        </w:rPr>
      </w:pPr>
      <w:r>
        <w:rPr>
          <w:rFonts w:cs="Arial"/>
        </w:rPr>
        <w:t xml:space="preserve">Die Klassen </w:t>
      </w:r>
      <w:proofErr w:type="spellStart"/>
      <w:r>
        <w:rPr>
          <w:rFonts w:cs="Arial"/>
        </w:rPr>
        <w:t>CCustomer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CBluRay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CBasket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CNewsletter</w:t>
      </w:r>
      <w:proofErr w:type="spellEnd"/>
      <w:r>
        <w:rPr>
          <w:rFonts w:cs="Arial"/>
        </w:rPr>
        <w:t xml:space="preserve"> sind vereinfachte Abbilder </w:t>
      </w:r>
      <w:r w:rsidR="008C2D55">
        <w:rPr>
          <w:rFonts w:cs="Arial"/>
        </w:rPr>
        <w:t xml:space="preserve">der </w:t>
      </w:r>
      <w:r w:rsidR="006D7FB6">
        <w:rPr>
          <w:rFonts w:cs="Arial"/>
        </w:rPr>
        <w:t>Realobjekte</w:t>
      </w:r>
      <w:r>
        <w:rPr>
          <w:rFonts w:cs="Arial"/>
        </w:rPr>
        <w:t>.</w:t>
      </w:r>
    </w:p>
    <w:p w:rsidR="00E37114" w:rsidRDefault="008C2D55" w:rsidP="00E37114">
      <w:pPr>
        <w:rPr>
          <w:rFonts w:cs="Arial"/>
        </w:rPr>
      </w:pPr>
      <w:r>
        <w:rPr>
          <w:rFonts w:cs="Arial"/>
        </w:rPr>
        <w:t>Zur Implementierung der notwendigen Funktion</w:t>
      </w:r>
      <w:r w:rsidR="006D7FB6">
        <w:rPr>
          <w:rFonts w:cs="Arial"/>
        </w:rPr>
        <w:t>alitäten</w:t>
      </w:r>
      <w:r>
        <w:rPr>
          <w:rFonts w:cs="Arial"/>
        </w:rPr>
        <w:t xml:space="preserve"> sind die Klassen miteinander</w:t>
      </w:r>
      <w:r w:rsidR="006D7FB6">
        <w:rPr>
          <w:rFonts w:cs="Arial"/>
        </w:rPr>
        <w:t>, unter Einhaltung der Schnittstellen,</w:t>
      </w:r>
      <w:r>
        <w:rPr>
          <w:rFonts w:cs="Arial"/>
        </w:rPr>
        <w:t xml:space="preserve"> verzahnt</w:t>
      </w:r>
      <w:r w:rsidR="00E37114">
        <w:rPr>
          <w:rFonts w:cs="Arial"/>
        </w:rPr>
        <w:t>.</w:t>
      </w:r>
      <w:r w:rsidR="00E37114">
        <w:rPr>
          <w:rFonts w:cs="Arial"/>
        </w:rPr>
        <w:br w:type="page"/>
      </w:r>
    </w:p>
    <w:p w:rsidR="00E37114" w:rsidRDefault="00E37114" w:rsidP="00E37114">
      <w:pPr>
        <w:pStyle w:val="berschrift1"/>
        <w:rPr>
          <w:rFonts w:ascii="Arial" w:hAnsi="Arial" w:cs="Arial"/>
          <w:color w:val="0095D5"/>
        </w:rPr>
      </w:pPr>
      <w:bookmarkStart w:id="6" w:name="_Toc476459028"/>
      <w:r w:rsidRPr="00E37114">
        <w:rPr>
          <w:rFonts w:ascii="Arial" w:hAnsi="Arial" w:cs="Arial"/>
          <w:color w:val="0095D5"/>
        </w:rPr>
        <w:lastRenderedPageBreak/>
        <w:t>Struktur: UML - Diagramm</w:t>
      </w:r>
      <w:bookmarkEnd w:id="6"/>
    </w:p>
    <w:p w:rsidR="00455DF6" w:rsidRDefault="00455DF6" w:rsidP="00455DF6">
      <w:r>
        <w:t>Die Verzahnung der einzelnen Klassen lässt sich aus dem angefügtem UML – Diagramm ableiten.</w:t>
      </w:r>
    </w:p>
    <w:p w:rsidR="00455DF6" w:rsidRDefault="00455DF6" w:rsidP="00455DF6">
      <w:r>
        <w:t>Des Weiteren sind die Eigenschaften sowie die nicht-trivialen Funktionen der einzelnen Klassen erkennbar.</w:t>
      </w:r>
    </w:p>
    <w:p w:rsidR="00455DF6" w:rsidRPr="00455DF6" w:rsidRDefault="00455DF6" w:rsidP="00455DF6">
      <w:bookmarkStart w:id="7" w:name="_GoBack"/>
      <w:bookmarkEnd w:id="7"/>
    </w:p>
    <w:p w:rsidR="00F81290" w:rsidRDefault="00E37114" w:rsidP="00E37114">
      <w:r>
        <w:rPr>
          <w:noProof/>
          <w:lang w:eastAsia="de-DE"/>
        </w:rPr>
        <w:drawing>
          <wp:inline distT="0" distB="0" distL="0" distR="0">
            <wp:extent cx="5400000" cy="2829374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K_UM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90" w:rsidRDefault="00F81290">
      <w:pPr>
        <w:spacing w:after="200" w:line="276" w:lineRule="auto"/>
      </w:pPr>
    </w:p>
    <w:p w:rsidR="00E37114" w:rsidRDefault="00F81290" w:rsidP="00F81290">
      <w:pPr>
        <w:pStyle w:val="berschrift1"/>
        <w:rPr>
          <w:rFonts w:ascii="Arial" w:hAnsi="Arial" w:cs="Arial"/>
          <w:color w:val="0095D5"/>
        </w:rPr>
      </w:pPr>
      <w:bookmarkStart w:id="8" w:name="_Toc476459029"/>
      <w:r w:rsidRPr="00F81290">
        <w:rPr>
          <w:rFonts w:ascii="Arial" w:hAnsi="Arial" w:cs="Arial"/>
          <w:color w:val="0095D5"/>
        </w:rPr>
        <w:t xml:space="preserve">Struktur: </w:t>
      </w:r>
      <w:proofErr w:type="spellStart"/>
      <w:r w:rsidRPr="00F81290">
        <w:rPr>
          <w:rFonts w:ascii="Arial" w:hAnsi="Arial" w:cs="Arial"/>
          <w:color w:val="0095D5"/>
        </w:rPr>
        <w:t>J</w:t>
      </w:r>
      <w:r>
        <w:rPr>
          <w:rFonts w:ascii="Arial" w:hAnsi="Arial" w:cs="Arial"/>
          <w:color w:val="0095D5"/>
        </w:rPr>
        <w:t>avadoc</w:t>
      </w:r>
      <w:proofErr w:type="spellEnd"/>
      <w:r>
        <w:rPr>
          <w:rStyle w:val="Funotenzeichen"/>
          <w:rFonts w:ascii="Arial" w:hAnsi="Arial" w:cs="Arial"/>
          <w:color w:val="0095D5"/>
        </w:rPr>
        <w:footnoteReference w:id="3"/>
      </w:r>
      <w:bookmarkEnd w:id="8"/>
    </w:p>
    <w:p w:rsidR="00F81290" w:rsidRDefault="00F81290" w:rsidP="00F81290">
      <w:r>
        <w:t xml:space="preserve">Durch Einhaltung der </w:t>
      </w:r>
      <w:proofErr w:type="spellStart"/>
      <w:r w:rsidRPr="00F81290">
        <w:t>Javadoc</w:t>
      </w:r>
      <w:proofErr w:type="spellEnd"/>
      <w:r w:rsidRPr="00F81290">
        <w:t xml:space="preserve"> Standard</w:t>
      </w:r>
      <w:r>
        <w:t>s im Quellcode sind folgende HTML-Dokumentationsdateien entstanden.</w:t>
      </w:r>
    </w:p>
    <w:p w:rsidR="00F81290" w:rsidRDefault="00F81290" w:rsidP="00F81290"/>
    <w:p w:rsidR="00CB3B0F" w:rsidRDefault="00F81290" w:rsidP="00F81290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5" o:title=""/>
          </v:shape>
          <o:OLEObject Type="Embed" ProgID="Package" ShapeID="_x0000_i1025" DrawAspect="Icon" ObjectID="_1550200942" r:id="rId16"/>
        </w:object>
      </w:r>
    </w:p>
    <w:p w:rsidR="00CB3B0F" w:rsidRDefault="00CB3B0F">
      <w:pPr>
        <w:spacing w:after="200" w:line="276" w:lineRule="auto"/>
      </w:pPr>
      <w:r>
        <w:br w:type="page"/>
      </w:r>
    </w:p>
    <w:p w:rsidR="007D74E6" w:rsidRDefault="007D74E6" w:rsidP="00CB3B0F">
      <w:pPr>
        <w:pStyle w:val="berschrift1"/>
        <w:rPr>
          <w:rFonts w:ascii="Arial" w:hAnsi="Arial" w:cs="Arial"/>
          <w:color w:val="0095D5"/>
        </w:rPr>
      </w:pPr>
      <w:bookmarkStart w:id="9" w:name="_Toc476459030"/>
      <w:r>
        <w:rPr>
          <w:rFonts w:ascii="Arial" w:hAnsi="Arial" w:cs="Arial"/>
          <w:color w:val="0095D5"/>
        </w:rPr>
        <w:lastRenderedPageBreak/>
        <w:t>Installationshinweise</w:t>
      </w:r>
      <w:bookmarkEnd w:id="9"/>
    </w:p>
    <w:p w:rsidR="007D74E6" w:rsidRDefault="007D74E6" w:rsidP="007D74E6">
      <w:r>
        <w:t>Die volle Programmfunktionalität ist von einigen Faktoren abhängig.</w:t>
      </w:r>
    </w:p>
    <w:p w:rsidR="007D74E6" w:rsidRDefault="007D74E6" w:rsidP="007D74E6">
      <w:r>
        <w:t>So lässt sich die Anwendung nur von registrierten Benutzern ausführen, da diese eine Art Benutzersitzung initiieren.</w:t>
      </w:r>
    </w:p>
    <w:p w:rsidR="007D74E6" w:rsidRPr="007D74E6" w:rsidRDefault="00B512BA" w:rsidP="007D74E6">
      <w:r>
        <w:t>Es sollten jedoch</w:t>
      </w:r>
      <w:r w:rsidR="007D74E6">
        <w:t xml:space="preserve"> zusätzliche Benutzer in der Anwendung vorhanden sein, so dass eine Suche nach </w:t>
      </w:r>
      <w:proofErr w:type="spellStart"/>
      <w:r w:rsidR="007D74E6">
        <w:t>Blu-rays</w:t>
      </w:r>
      <w:proofErr w:type="spellEnd"/>
      <w:r w:rsidR="007D74E6">
        <w:t xml:space="preserve"> sinnvoll ist.</w:t>
      </w:r>
    </w:p>
    <w:p w:rsidR="00F81290" w:rsidRDefault="004E14DB" w:rsidP="00CB3B0F">
      <w:pPr>
        <w:pStyle w:val="berschrift1"/>
        <w:rPr>
          <w:rFonts w:ascii="Arial" w:hAnsi="Arial" w:cs="Arial"/>
          <w:color w:val="0095D5"/>
        </w:rPr>
      </w:pPr>
      <w:bookmarkStart w:id="10" w:name="_Toc476459031"/>
      <w:r>
        <w:rPr>
          <w:rFonts w:ascii="Arial" w:hAnsi="Arial" w:cs="Arial"/>
          <w:color w:val="0095D5"/>
        </w:rPr>
        <w:t>Ausblick in die Zukunft</w:t>
      </w:r>
      <w:bookmarkEnd w:id="10"/>
    </w:p>
    <w:p w:rsidR="004E14DB" w:rsidRDefault="004E14DB" w:rsidP="004E14DB">
      <w:r>
        <w:t>Der derzeitige Projektstand lässt den Funktionsumfang gut erkennen.</w:t>
      </w:r>
    </w:p>
    <w:p w:rsidR="004E14DB" w:rsidRDefault="004E14DB" w:rsidP="004E14DB">
      <w:r>
        <w:t>Allerdings werden weitere Funktionen benötigt um zum Beispiel eine Datenbankanbindung umzusetzen oder eine GUI</w:t>
      </w:r>
      <w:r>
        <w:rPr>
          <w:rStyle w:val="Funotenzeichen"/>
        </w:rPr>
        <w:footnoteReference w:id="4"/>
      </w:r>
      <w:r>
        <w:t xml:space="preserve"> zu erstellen und somit die Interaktion mit dem Benutzer zu ermöglichen.</w:t>
      </w:r>
    </w:p>
    <w:p w:rsidR="004E14DB" w:rsidRDefault="004E14DB" w:rsidP="004E14DB">
      <w:r>
        <w:t xml:space="preserve">Erste </w:t>
      </w:r>
      <w:proofErr w:type="spellStart"/>
      <w:r>
        <w:t>Mockups</w:t>
      </w:r>
      <w:proofErr w:type="spellEnd"/>
      <w:r>
        <w:t xml:space="preserve"> zur Umsetzung der GUI existieren bereits.</w:t>
      </w:r>
    </w:p>
    <w:p w:rsidR="004E14DB" w:rsidRDefault="004E14DB" w:rsidP="004E14DB"/>
    <w:p w:rsidR="004E14DB" w:rsidRPr="004E14DB" w:rsidRDefault="004E14DB" w:rsidP="004E14DB">
      <w:r>
        <w:rPr>
          <w:noProof/>
          <w:lang w:eastAsia="de-DE"/>
        </w:rPr>
        <w:drawing>
          <wp:inline distT="0" distB="0" distL="0" distR="0">
            <wp:extent cx="5400000" cy="26312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K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4DB" w:rsidRPr="004E14DB" w:rsidSect="00E37114">
      <w:headerReference w:type="even" r:id="rId18"/>
      <w:headerReference w:type="default" r:id="rId19"/>
      <w:footerReference w:type="even" r:id="rId20"/>
      <w:footerReference w:type="default" r:id="rId21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354" w:rsidRDefault="00007354">
      <w:r>
        <w:separator/>
      </w:r>
    </w:p>
  </w:endnote>
  <w:endnote w:type="continuationSeparator" w:id="0">
    <w:p w:rsidR="00007354" w:rsidRDefault="0000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007354">
    <w:pPr>
      <w:pStyle w:val="Fuzeile"/>
    </w:pPr>
    <w:sdt>
      <w:sdtPr>
        <w:rPr>
          <w:rFonts w:asciiTheme="majorHAnsi" w:eastAsiaTheme="majorEastAsia" w:hAnsiTheme="majorHAnsi" w:cstheme="majorBidi"/>
        </w:rPr>
        <w:id w:val="-2136394924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AA79C8">
      <w:rPr>
        <w:rFonts w:asciiTheme="majorHAnsi" w:eastAsiaTheme="majorEastAsia" w:hAnsiTheme="majorHAnsi" w:cstheme="majorBidi"/>
      </w:rPr>
      <w:ptab w:relativeTo="margin" w:alignment="right" w:leader="none"/>
    </w:r>
    <w:r w:rsidR="00AA79C8">
      <w:rPr>
        <w:rFonts w:asciiTheme="majorHAnsi" w:eastAsiaTheme="majorEastAsia" w:hAnsiTheme="majorHAnsi" w:cstheme="majorBidi"/>
      </w:rPr>
      <w:t xml:space="preserve">Page </w:t>
    </w:r>
    <w:r w:rsidR="00AA79C8">
      <w:rPr>
        <w:rFonts w:asciiTheme="minorHAnsi" w:hAnsiTheme="minorHAnsi"/>
      </w:rPr>
      <w:fldChar w:fldCharType="begin"/>
    </w:r>
    <w:r w:rsidR="00AA79C8">
      <w:instrText xml:space="preserve"> PAGE   \* MERGEFORMAT </w:instrText>
    </w:r>
    <w:r w:rsidR="00AA79C8">
      <w:rPr>
        <w:rFonts w:asciiTheme="minorHAnsi" w:hAnsiTheme="minorHAnsi"/>
      </w:rPr>
      <w:fldChar w:fldCharType="separate"/>
    </w:r>
    <w:r w:rsidR="00AA79C8" w:rsidRPr="005C0F56">
      <w:rPr>
        <w:rFonts w:asciiTheme="majorHAnsi" w:eastAsiaTheme="majorEastAsia" w:hAnsiTheme="majorHAnsi" w:cstheme="majorBidi"/>
        <w:noProof/>
      </w:rPr>
      <w:t>4</w:t>
    </w:r>
    <w:r w:rsidR="00AA79C8">
      <w:rPr>
        <w:rFonts w:asciiTheme="majorHAnsi" w:eastAsiaTheme="majorEastAsia" w:hAnsiTheme="majorHAnsi" w:cstheme="majorBidi"/>
        <w:noProof/>
      </w:rPr>
      <w:fldChar w:fldCharType="end"/>
    </w:r>
    <w:r w:rsidR="00515EC0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87A0E" wp14:editId="6B7F0F4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54570B0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515EC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79E65F" wp14:editId="53877A3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04894D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515EC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96B0D" wp14:editId="5A3C92F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3C77E0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37530E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4B6C6389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297C0E">
                          <w:pPr>
                            <w:jc w:val="right"/>
                          </w:pPr>
                          <w:fldSimple w:instr=" DATE  \l  \* MERGEFORMAT ">
                            <w:r w:rsidR="00FD0876">
                              <w:rPr>
                                <w:noProof/>
                              </w:rPr>
                              <w:t>05.03.2017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37530E" w:rsidRDefault="00297C0E">
                    <w:pPr>
                      <w:jc w:val="right"/>
                    </w:pPr>
                    <w:fldSimple w:instr=" DATE  \l  \* MERGEFORMAT ">
                      <w:r w:rsidR="00FD0876">
                        <w:rPr>
                          <w:noProof/>
                        </w:rPr>
                        <w:t>05.03.2017</w:t>
                      </w:r>
                    </w:fldSimple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editId="618F243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EECEB18"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354" w:rsidRDefault="00007354">
      <w:r>
        <w:separator/>
      </w:r>
    </w:p>
  </w:footnote>
  <w:footnote w:type="continuationSeparator" w:id="0">
    <w:p w:rsidR="00007354" w:rsidRDefault="00007354">
      <w:r>
        <w:separator/>
      </w:r>
    </w:p>
  </w:footnote>
  <w:footnote w:type="continuationNotice" w:id="1">
    <w:p w:rsidR="00007354" w:rsidRDefault="00007354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  <w:footnote w:id="2">
    <w:p w:rsidR="00257AEA" w:rsidRDefault="00257AEA" w:rsidP="00257AEA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E37114">
        <w:t>Unified Modeling Language (vereinheitlichte Modellierungssprache)</w:t>
      </w:r>
    </w:p>
  </w:footnote>
  <w:footnote w:id="3">
    <w:p w:rsidR="00F81290" w:rsidRDefault="00F81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81290">
        <w:t>Software-Dokumentationswerkzeug, das aus Java-Quelltexten automatisch HTML-Dokumentationsdateien erstellt</w:t>
      </w:r>
    </w:p>
  </w:footnote>
  <w:footnote w:id="4">
    <w:p w:rsidR="004E14DB" w:rsidRDefault="004E14D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4E14DB">
        <w:t>Grafische Benutzeroberfläche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AA79C8">
    <w:pPr>
      <w:pStyle w:val="Kopfzeil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515EC0">
    <w:pPr>
      <w:pStyle w:val="Kopfzeile"/>
    </w:pP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8DA10B" wp14:editId="4767DBD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DF06491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6AA850" wp14:editId="74C80F0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BB67004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F482A3" wp14:editId="744488F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AE458CB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37530E">
    <w:pPr>
      <w:pStyle w:val="Kopfzeile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eastAsia="de-DE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E24B90" w:rsidRDefault="0019701A" w:rsidP="0019701A">
                          <w:pPr>
                            <w:spacing w:line="240" w:lineRule="auto"/>
                            <w:jc w:val="right"/>
                          </w:pPr>
                          <w:r>
                            <w:t>Blu-ray Kreisel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E24B90" w:rsidRDefault="0019701A" w:rsidP="0019701A">
                    <w:pPr>
                      <w:spacing w:line="240" w:lineRule="auto"/>
                      <w:jc w:val="right"/>
                    </w:pPr>
                    <w:r>
                      <w:t>Blu-ray Kreisel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19050" b="1968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95D5"/>
                      </a:solidFill>
                      <a:ln>
                        <a:solidFill>
                          <a:schemeClr val="tx1"/>
                        </a:solidFill>
                      </a:ln>
                      <a:extLst/>
                    </wps:spPr>
                    <wps:txbx>
                      <w:txbxContent>
                        <w:p w:rsidR="0037530E" w:rsidRDefault="0037530E">
                          <w:pPr>
                            <w:spacing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D0876" w:rsidRPr="00FD087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" o:allowincell="f" fillcolor="#0095d5" strokecolor="black [3213]">
              <v:textbox style="mso-fit-shape-to-text:t" inset=",0,,0">
                <w:txbxContent>
                  <w:p w:rsidR="0037530E" w:rsidRDefault="0037530E">
                    <w:pPr>
                      <w:spacing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D0876" w:rsidRPr="00FD0876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ufzhlungszeichen"/>
      <w:lvlText w:val="*"/>
      <w:lvlJc w:val="left"/>
    </w:lvl>
  </w:abstractNum>
  <w:abstractNum w:abstractNumId="1" w15:restartNumberingAfterBreak="0">
    <w:nsid w:val="0ACD7FE1"/>
    <w:multiLevelType w:val="hybridMultilevel"/>
    <w:tmpl w:val="7ED2C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31E9"/>
    <w:multiLevelType w:val="hybridMultilevel"/>
    <w:tmpl w:val="DE18D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A16827"/>
    <w:multiLevelType w:val="hybridMultilevel"/>
    <w:tmpl w:val="D2247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FE3986"/>
    <w:multiLevelType w:val="hybridMultilevel"/>
    <w:tmpl w:val="1C8683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33E99"/>
    <w:multiLevelType w:val="hybridMultilevel"/>
    <w:tmpl w:val="47F29A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B60BC"/>
    <w:multiLevelType w:val="hybridMultilevel"/>
    <w:tmpl w:val="8FD2F8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762E1"/>
    <w:multiLevelType w:val="hybridMultilevel"/>
    <w:tmpl w:val="3654B0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60CD3"/>
    <w:multiLevelType w:val="hybridMultilevel"/>
    <w:tmpl w:val="5DCA7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C0088"/>
    <w:multiLevelType w:val="hybridMultilevel"/>
    <w:tmpl w:val="E4F04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6955398D"/>
    <w:multiLevelType w:val="hybridMultilevel"/>
    <w:tmpl w:val="2F206B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37AB1"/>
    <w:multiLevelType w:val="hybridMultilevel"/>
    <w:tmpl w:val="73E6B9B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8873191"/>
    <w:multiLevelType w:val="hybridMultilevel"/>
    <w:tmpl w:val="91AE6B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Aufzhlungszeich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5"/>
  </w:num>
  <w:num w:numId="4">
    <w:abstractNumId w:val="1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21"/>
  </w:num>
  <w:num w:numId="9">
    <w:abstractNumId w:val="20"/>
  </w:num>
  <w:num w:numId="10">
    <w:abstractNumId w:val="7"/>
  </w:num>
  <w:num w:numId="11">
    <w:abstractNumId w:val="6"/>
  </w:num>
  <w:num w:numId="12">
    <w:abstractNumId w:val="8"/>
  </w:num>
  <w:num w:numId="13">
    <w:abstractNumId w:val="10"/>
  </w:num>
  <w:num w:numId="14">
    <w:abstractNumId w:val="11"/>
  </w:num>
  <w:num w:numId="15">
    <w:abstractNumId w:val="18"/>
  </w:num>
  <w:num w:numId="16">
    <w:abstractNumId w:val="1"/>
  </w:num>
  <w:num w:numId="17">
    <w:abstractNumId w:val="2"/>
  </w:num>
  <w:num w:numId="18">
    <w:abstractNumId w:val="19"/>
  </w:num>
  <w:num w:numId="19">
    <w:abstractNumId w:val="12"/>
  </w:num>
  <w:num w:numId="20">
    <w:abstractNumId w:val="13"/>
  </w:num>
  <w:num w:numId="21">
    <w:abstractNumId w:val="5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1A"/>
    <w:rsid w:val="00007354"/>
    <w:rsid w:val="00010E4E"/>
    <w:rsid w:val="00030266"/>
    <w:rsid w:val="00033F9B"/>
    <w:rsid w:val="00043CB7"/>
    <w:rsid w:val="000725FB"/>
    <w:rsid w:val="00092630"/>
    <w:rsid w:val="000B155B"/>
    <w:rsid w:val="000B4DA0"/>
    <w:rsid w:val="000B5830"/>
    <w:rsid w:val="000B5862"/>
    <w:rsid w:val="000E1F82"/>
    <w:rsid w:val="000F34D4"/>
    <w:rsid w:val="0010043F"/>
    <w:rsid w:val="00125087"/>
    <w:rsid w:val="00146DFC"/>
    <w:rsid w:val="00150680"/>
    <w:rsid w:val="0017488E"/>
    <w:rsid w:val="0017501D"/>
    <w:rsid w:val="00185F41"/>
    <w:rsid w:val="00194E91"/>
    <w:rsid w:val="0019701A"/>
    <w:rsid w:val="001B540A"/>
    <w:rsid w:val="001C66BB"/>
    <w:rsid w:val="001D78F1"/>
    <w:rsid w:val="001E0899"/>
    <w:rsid w:val="00257AEA"/>
    <w:rsid w:val="0026103C"/>
    <w:rsid w:val="00267F18"/>
    <w:rsid w:val="002836E6"/>
    <w:rsid w:val="00292CE8"/>
    <w:rsid w:val="00297C0E"/>
    <w:rsid w:val="002A07CB"/>
    <w:rsid w:val="002C5511"/>
    <w:rsid w:val="002E1DA3"/>
    <w:rsid w:val="002F116B"/>
    <w:rsid w:val="00352FF7"/>
    <w:rsid w:val="00357489"/>
    <w:rsid w:val="0036070A"/>
    <w:rsid w:val="0037530E"/>
    <w:rsid w:val="00383A3E"/>
    <w:rsid w:val="003A2CAB"/>
    <w:rsid w:val="003A746B"/>
    <w:rsid w:val="003B620C"/>
    <w:rsid w:val="003C0A2C"/>
    <w:rsid w:val="003C158A"/>
    <w:rsid w:val="003C6F82"/>
    <w:rsid w:val="003F54D1"/>
    <w:rsid w:val="00413E8B"/>
    <w:rsid w:val="00422AC5"/>
    <w:rsid w:val="00455DF6"/>
    <w:rsid w:val="004864FA"/>
    <w:rsid w:val="004A51BD"/>
    <w:rsid w:val="004C6F35"/>
    <w:rsid w:val="004D6BEC"/>
    <w:rsid w:val="004E14DB"/>
    <w:rsid w:val="004E798E"/>
    <w:rsid w:val="004F45A3"/>
    <w:rsid w:val="005140FB"/>
    <w:rsid w:val="00515EC0"/>
    <w:rsid w:val="00521FF5"/>
    <w:rsid w:val="005346C4"/>
    <w:rsid w:val="0054794E"/>
    <w:rsid w:val="00570E86"/>
    <w:rsid w:val="00576707"/>
    <w:rsid w:val="005924B1"/>
    <w:rsid w:val="005A7659"/>
    <w:rsid w:val="005C0F56"/>
    <w:rsid w:val="005E6AF1"/>
    <w:rsid w:val="005F3B8D"/>
    <w:rsid w:val="00660DF0"/>
    <w:rsid w:val="00667555"/>
    <w:rsid w:val="00683EEA"/>
    <w:rsid w:val="00684D92"/>
    <w:rsid w:val="00697ACE"/>
    <w:rsid w:val="006B7F76"/>
    <w:rsid w:val="006D7FB6"/>
    <w:rsid w:val="006E6EA6"/>
    <w:rsid w:val="00721855"/>
    <w:rsid w:val="00726284"/>
    <w:rsid w:val="00760AA3"/>
    <w:rsid w:val="00785966"/>
    <w:rsid w:val="007A50F0"/>
    <w:rsid w:val="007D4F33"/>
    <w:rsid w:val="007D74E6"/>
    <w:rsid w:val="007D7972"/>
    <w:rsid w:val="00816CE9"/>
    <w:rsid w:val="00830B17"/>
    <w:rsid w:val="0084765A"/>
    <w:rsid w:val="00850B8C"/>
    <w:rsid w:val="0086306D"/>
    <w:rsid w:val="00863BF5"/>
    <w:rsid w:val="0086654F"/>
    <w:rsid w:val="008B3901"/>
    <w:rsid w:val="008C2B89"/>
    <w:rsid w:val="008C2D55"/>
    <w:rsid w:val="008F002B"/>
    <w:rsid w:val="008F786E"/>
    <w:rsid w:val="009046F0"/>
    <w:rsid w:val="009213D9"/>
    <w:rsid w:val="00954A19"/>
    <w:rsid w:val="00957854"/>
    <w:rsid w:val="009A119B"/>
    <w:rsid w:val="009A5FD6"/>
    <w:rsid w:val="009B24DE"/>
    <w:rsid w:val="009B4C6D"/>
    <w:rsid w:val="009C18F9"/>
    <w:rsid w:val="009F3E12"/>
    <w:rsid w:val="009F69CB"/>
    <w:rsid w:val="00A10AC3"/>
    <w:rsid w:val="00A30E7E"/>
    <w:rsid w:val="00A65BA0"/>
    <w:rsid w:val="00A7380B"/>
    <w:rsid w:val="00AA79C8"/>
    <w:rsid w:val="00AD13DC"/>
    <w:rsid w:val="00AD5346"/>
    <w:rsid w:val="00AF3B41"/>
    <w:rsid w:val="00B22C35"/>
    <w:rsid w:val="00B512BA"/>
    <w:rsid w:val="00B64864"/>
    <w:rsid w:val="00B72078"/>
    <w:rsid w:val="00C104CE"/>
    <w:rsid w:val="00C260C9"/>
    <w:rsid w:val="00C368AF"/>
    <w:rsid w:val="00C41631"/>
    <w:rsid w:val="00C65CEA"/>
    <w:rsid w:val="00CB11F0"/>
    <w:rsid w:val="00CB3B0F"/>
    <w:rsid w:val="00CB5AA5"/>
    <w:rsid w:val="00CD12EE"/>
    <w:rsid w:val="00D13740"/>
    <w:rsid w:val="00D1399E"/>
    <w:rsid w:val="00D23FBB"/>
    <w:rsid w:val="00D2451E"/>
    <w:rsid w:val="00D74007"/>
    <w:rsid w:val="00DA55C6"/>
    <w:rsid w:val="00DF690B"/>
    <w:rsid w:val="00E1253E"/>
    <w:rsid w:val="00E24B90"/>
    <w:rsid w:val="00E37114"/>
    <w:rsid w:val="00E40017"/>
    <w:rsid w:val="00E52A9C"/>
    <w:rsid w:val="00E54EF8"/>
    <w:rsid w:val="00E557CF"/>
    <w:rsid w:val="00E64298"/>
    <w:rsid w:val="00E91A9C"/>
    <w:rsid w:val="00E920A6"/>
    <w:rsid w:val="00EE2471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1290"/>
    <w:rsid w:val="00F82C06"/>
    <w:rsid w:val="00FD087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909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8C2B89"/>
    <w:pPr>
      <w:spacing w:after="0" w:line="360" w:lineRule="auto"/>
    </w:pPr>
    <w:rPr>
      <w:rFonts w:ascii="Arial" w:hAnsi="Arial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50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50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50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50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750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7501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17501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750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7501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240" w:line="240" w:lineRule="atLeast"/>
      <w:ind w:firstLine="360"/>
      <w:jc w:val="both"/>
    </w:pPr>
  </w:style>
  <w:style w:type="character" w:customStyle="1" w:styleId="TextkrperZchn">
    <w:name w:val="Textkörper Zchn"/>
    <w:basedOn w:val="Absatz-Standardschriftart"/>
    <w:link w:val="Textkrper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Textkrper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Absatz-Standardschriftar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nzeichen">
    <w:name w:val="endnote reference"/>
    <w:semiHidden/>
    <w:rPr>
      <w:vertAlign w:val="superscript"/>
    </w:rPr>
  </w:style>
  <w:style w:type="paragraph" w:styleId="Endnotentext">
    <w:name w:val="endnote text"/>
    <w:basedOn w:val="Standard"/>
    <w:semiHidden/>
    <w:rsid w:val="00AD13DC"/>
  </w:style>
  <w:style w:type="character" w:styleId="Funotenzeichen">
    <w:name w:val="footnote reference"/>
    <w:semiHidden/>
    <w:rPr>
      <w:vertAlign w:val="superscript"/>
    </w:rPr>
  </w:style>
  <w:style w:type="paragraph" w:styleId="Funotentext">
    <w:name w:val="footnote text"/>
    <w:basedOn w:val="Standard"/>
    <w:semiHidden/>
    <w:rsid w:val="00AD13DC"/>
  </w:style>
  <w:style w:type="paragraph" w:styleId="Index1">
    <w:name w:val="index 1"/>
    <w:basedOn w:val="Standard"/>
    <w:semiHidden/>
    <w:rsid w:val="00AD13DC"/>
    <w:rPr>
      <w:sz w:val="21"/>
    </w:rPr>
  </w:style>
  <w:style w:type="paragraph" w:styleId="Index2">
    <w:name w:val="index 2"/>
    <w:basedOn w:val="Standard"/>
    <w:semiHidden/>
    <w:rsid w:val="00AD13DC"/>
    <w:pPr>
      <w:ind w:hanging="240"/>
    </w:pPr>
    <w:rPr>
      <w:sz w:val="21"/>
    </w:rPr>
  </w:style>
  <w:style w:type="paragraph" w:styleId="Index3">
    <w:name w:val="index 3"/>
    <w:basedOn w:val="Standard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Standard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Standard"/>
    <w:semiHidden/>
    <w:rsid w:val="00AD13DC"/>
    <w:pPr>
      <w:ind w:left="840"/>
    </w:pPr>
    <w:rPr>
      <w:sz w:val="21"/>
    </w:rPr>
  </w:style>
  <w:style w:type="paragraph" w:styleId="Indexberschrift">
    <w:name w:val="index heading"/>
    <w:basedOn w:val="Standard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Aufzhlungszeichen">
    <w:name w:val="List Bullet"/>
    <w:basedOn w:val="Standard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krotext">
    <w:name w:val="macro"/>
    <w:basedOn w:val="Textkrper"/>
    <w:semiHidden/>
    <w:pPr>
      <w:spacing w:line="240" w:lineRule="auto"/>
      <w:jc w:val="left"/>
    </w:pPr>
    <w:rPr>
      <w:rFonts w:ascii="Courier New" w:hAnsi="Courier New"/>
    </w:rPr>
  </w:style>
  <w:style w:type="character" w:styleId="Seitenzahl">
    <w:name w:val="page number"/>
    <w:rPr>
      <w:sz w:val="24"/>
    </w:rPr>
  </w:style>
  <w:style w:type="paragraph" w:customStyle="1" w:styleId="SubtitleCover">
    <w:name w:val="Subtitle Cover"/>
    <w:basedOn w:val="TitleCover"/>
    <w:next w:val="Textkrper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rd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Abbildungsverzeichnis">
    <w:name w:val="table of figures"/>
    <w:basedOn w:val="Standard"/>
    <w:semiHidden/>
    <w:rsid w:val="00AD13DC"/>
  </w:style>
  <w:style w:type="paragraph" w:styleId="Verzeichnis1">
    <w:name w:val="toc 1"/>
    <w:basedOn w:val="Standard"/>
    <w:uiPriority w:val="39"/>
    <w:rsid w:val="00AD13DC"/>
    <w:pPr>
      <w:tabs>
        <w:tab w:val="right" w:leader="dot" w:pos="5040"/>
      </w:tabs>
    </w:pPr>
  </w:style>
  <w:style w:type="paragraph" w:styleId="Verzeichnis2">
    <w:name w:val="toc 2"/>
    <w:basedOn w:val="Standard"/>
    <w:uiPriority w:val="39"/>
    <w:rsid w:val="00AD13DC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AD13DC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AD13DC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AD13DC"/>
    <w:rPr>
      <w:i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rd"/>
    <w:rsid w:val="004D6BEC"/>
    <w:pPr>
      <w:keepNext/>
      <w:spacing w:before="80"/>
      <w:jc w:val="center"/>
    </w:pPr>
    <w:rPr>
      <w:caps/>
      <w:sz w:val="14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rsid w:val="00AD13DC"/>
  </w:style>
  <w:style w:type="paragraph" w:customStyle="1" w:styleId="CompanyName">
    <w:name w:val="Company Name"/>
    <w:basedOn w:val="Textkrper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Rechtsgrundlagenverzeichnis">
    <w:name w:val="table of authorities"/>
    <w:basedOn w:val="Standard"/>
    <w:semiHidden/>
    <w:pPr>
      <w:tabs>
        <w:tab w:val="right" w:leader="dot" w:pos="7560"/>
      </w:tabs>
    </w:pPr>
  </w:style>
  <w:style w:type="paragraph" w:styleId="RGV-berschrift">
    <w:name w:val="toa heading"/>
    <w:basedOn w:val="Standard"/>
    <w:next w:val="Rechtsgrundlagenverzeichni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rd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Standard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rd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Absatz-Standardschriftar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Standard"/>
    <w:rsid w:val="00D2451E"/>
    <w:rPr>
      <w:rFonts w:ascii="Verdana" w:hAnsi="Verdana"/>
      <w:sz w:val="12"/>
    </w:rPr>
  </w:style>
  <w:style w:type="paragraph" w:styleId="KeinLeerraum">
    <w:name w:val="No Spacing"/>
    <w:link w:val="KeinLeerraumZchn"/>
    <w:uiPriority w:val="1"/>
    <w:qFormat/>
    <w:rsid w:val="0017501D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F3B41"/>
  </w:style>
  <w:style w:type="paragraph" w:styleId="Sprechblasentext">
    <w:name w:val="Balloon Text"/>
    <w:basedOn w:val="Standard"/>
    <w:link w:val="SprechblasentextZchn"/>
    <w:rsid w:val="00AF3B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F3B4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7501D"/>
    <w:rPr>
      <w:b/>
      <w:bCs/>
    </w:rPr>
  </w:style>
  <w:style w:type="character" w:styleId="Hervorhebung">
    <w:name w:val="Emphasis"/>
    <w:basedOn w:val="Absatz-Standardschriftart"/>
    <w:uiPriority w:val="20"/>
    <w:qFormat/>
    <w:rsid w:val="0017501D"/>
    <w:rPr>
      <w:i/>
      <w:iCs/>
    </w:rPr>
  </w:style>
  <w:style w:type="paragraph" w:styleId="Listenabsatz">
    <w:name w:val="List Paragraph"/>
    <w:basedOn w:val="Standard"/>
    <w:uiPriority w:val="34"/>
    <w:qFormat/>
    <w:rsid w:val="0017501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7501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7501D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501D"/>
    <w:rPr>
      <w:b/>
      <w:bCs/>
      <w:i/>
      <w:iCs/>
      <w:color w:val="D34817" w:themeColor="accent1"/>
    </w:rPr>
  </w:style>
  <w:style w:type="character" w:styleId="SchwacheHervorhebung">
    <w:name w:val="Subtle Emphasis"/>
    <w:basedOn w:val="Absatz-Standardschriftart"/>
    <w:uiPriority w:val="19"/>
    <w:qFormat/>
    <w:rsid w:val="0017501D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7501D"/>
    <w:rPr>
      <w:b/>
      <w:bCs/>
      <w:i/>
      <w:iCs/>
      <w:color w:val="D34817" w:themeColor="accent1"/>
    </w:rPr>
  </w:style>
  <w:style w:type="character" w:styleId="SchwacherVerweis">
    <w:name w:val="Subtle Reference"/>
    <w:basedOn w:val="Absatz-Standardschriftart"/>
    <w:uiPriority w:val="31"/>
    <w:qFormat/>
    <w:rsid w:val="0017501D"/>
    <w:rPr>
      <w:smallCaps/>
      <w:color w:val="9B2D1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7501D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5C0F56"/>
    <w:rPr>
      <w:color w:val="CC9900" w:themeColor="hyperlink"/>
      <w:u w:val="single"/>
    </w:rPr>
  </w:style>
  <w:style w:type="paragraph" w:styleId="Fuzeile">
    <w:name w:val="footer"/>
    <w:basedOn w:val="Standard"/>
    <w:link w:val="FuzeileZchn"/>
    <w:uiPriority w:val="99"/>
    <w:rsid w:val="005C0F56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0F56"/>
  </w:style>
  <w:style w:type="paragraph" w:styleId="Kopfzeile">
    <w:name w:val="header"/>
    <w:basedOn w:val="Standard"/>
    <w:link w:val="KopfzeileZchn"/>
    <w:uiPriority w:val="99"/>
    <w:rsid w:val="005C0F56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E6AF1"/>
  </w:style>
  <w:style w:type="character" w:customStyle="1" w:styleId="KommentarthemaZchn">
    <w:name w:val="Kommentarthema Zchn"/>
    <w:basedOn w:val="KommentartextZchn"/>
    <w:link w:val="Kommentarthema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mailto:christoph.wagner@fh-erfurt.de" TargetMode="Externa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co.eckardt@fh-erfurt.de" TargetMode="External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Gesch&#228;ftsbericht%20(grafisches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FAC94-50B1-418E-98A2-CD87436BB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12E11-D560-4255-AF5A-D11D11B0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Geschäftsbericht (grafisches Design).dotx</Template>
  <TotalTime>0</TotalTime>
  <Pages>1</Pages>
  <Words>539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2017-03-04T16:15:00Z</dcterms:created>
  <dcterms:modified xsi:type="dcterms:W3CDTF">2017-03-05T05:36:00Z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